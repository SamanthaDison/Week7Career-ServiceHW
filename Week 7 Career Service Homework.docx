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2324" w14:textId="6BA34075" w:rsidR="00524388" w:rsidRDefault="00840E53">
      <w:pPr>
        <w:pStyle w:val="Title"/>
      </w:pPr>
      <w:r>
        <w:t>Week 7 Career Service Homework</w:t>
      </w:r>
    </w:p>
    <w:p w14:paraId="21510E45" w14:textId="4D5A12A2" w:rsidR="00524388" w:rsidRDefault="00840E53">
      <w:pPr>
        <w:pStyle w:val="Heading1"/>
      </w:pPr>
      <w:r>
        <w:t>Mock Message</w:t>
      </w:r>
    </w:p>
    <w:p w14:paraId="678C4734" w14:textId="21463BE4" w:rsidR="00AF15DB" w:rsidRDefault="00AF15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8037C" wp14:editId="674D33A6">
                <wp:simplePos x="0" y="0"/>
                <wp:positionH relativeFrom="column">
                  <wp:posOffset>699392</wp:posOffset>
                </wp:positionH>
                <wp:positionV relativeFrom="paragraph">
                  <wp:posOffset>122504</wp:posOffset>
                </wp:positionV>
                <wp:extent cx="556054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0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31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9.65pt" to="98.8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" strokecolor="white [3212]" strokeweight=".5pt">
                <v:stroke joinstyle="miter"/>
              </v:line>
            </w:pict>
          </mc:Fallback>
        </mc:AlternateContent>
      </w:r>
      <w:r w:rsidR="00840E53">
        <w:tab/>
        <w:t>“</w:t>
      </w:r>
      <w:r w:rsidR="00840E53" w:rsidRPr="00840E53">
        <w:t>H</w:t>
      </w:r>
      <w:r>
        <w:t xml:space="preserve">i             </w:t>
      </w:r>
      <w:proofErr w:type="gramStart"/>
      <w:r>
        <w:t xml:space="preserve">  ,</w:t>
      </w:r>
      <w:proofErr w:type="gramEnd"/>
    </w:p>
    <w:p w14:paraId="1E1C455C" w14:textId="1E745D0B" w:rsidR="00840E53" w:rsidRDefault="00840E53" w:rsidP="00AF15DB">
      <w:pPr>
        <w:ind w:firstLine="720"/>
      </w:pPr>
      <w:r>
        <w:t xml:space="preserve">My name is Samantha </w:t>
      </w:r>
      <w:proofErr w:type="spellStart"/>
      <w:proofErr w:type="gramStart"/>
      <w:r>
        <w:t>Dison</w:t>
      </w:r>
      <w:proofErr w:type="spellEnd"/>
      <w:proofErr w:type="gramEnd"/>
      <w:r>
        <w:t xml:space="preserve"> and I am currently a student learning full stack software development. I’m interested i</w:t>
      </w:r>
      <w:r w:rsidR="00AF15DB">
        <w:t>n your [work, organization] and would love to connect with you! I look forward to being able to connect further.”</w:t>
      </w:r>
    </w:p>
    <w:p w14:paraId="71221FD9" w14:textId="3B0E8A4B" w:rsidR="00AF15DB" w:rsidRDefault="00AF15DB" w:rsidP="00AF15DB">
      <w:pPr>
        <w:pStyle w:val="Heading1"/>
      </w:pPr>
      <w:r>
        <w:t>Connections</w:t>
      </w:r>
    </w:p>
    <w:p w14:paraId="37DC2288" w14:textId="69E337A7" w:rsidR="00AF15DB" w:rsidRDefault="00AF15DB" w:rsidP="00AF15DB">
      <w:pPr>
        <w:pStyle w:val="ListParagraph"/>
        <w:numPr>
          <w:ilvl w:val="0"/>
          <w:numId w:val="17"/>
        </w:numPr>
      </w:pPr>
      <w:r>
        <w:t xml:space="preserve">Alicia </w:t>
      </w:r>
      <w:proofErr w:type="spellStart"/>
      <w:r>
        <w:t>Gilfoy</w:t>
      </w:r>
      <w:proofErr w:type="spellEnd"/>
      <w:r>
        <w:t xml:space="preserve"> (sent)</w:t>
      </w:r>
    </w:p>
    <w:p w14:paraId="4CDB0265" w14:textId="08693968" w:rsidR="00AF15DB" w:rsidRDefault="00AF15DB" w:rsidP="00AF15DB">
      <w:pPr>
        <w:pStyle w:val="ListParagraph"/>
        <w:numPr>
          <w:ilvl w:val="0"/>
          <w:numId w:val="17"/>
        </w:numPr>
      </w:pPr>
      <w:r>
        <w:t xml:space="preserve">Courtney </w:t>
      </w:r>
      <w:r w:rsidR="00EC6ED8">
        <w:t>Hartman</w:t>
      </w:r>
    </w:p>
    <w:p w14:paraId="51525A8C" w14:textId="4E84941C" w:rsidR="00EC6ED8" w:rsidRDefault="00EC6ED8" w:rsidP="00AF15DB">
      <w:pPr>
        <w:pStyle w:val="ListParagraph"/>
        <w:numPr>
          <w:ilvl w:val="0"/>
          <w:numId w:val="17"/>
        </w:numPr>
      </w:pPr>
      <w:r>
        <w:t>Jarrod (Lucas) Payton</w:t>
      </w:r>
    </w:p>
    <w:p w14:paraId="6834F649" w14:textId="36553976" w:rsidR="00EC6ED8" w:rsidRDefault="00EC6ED8" w:rsidP="00AF15DB">
      <w:pPr>
        <w:pStyle w:val="ListParagraph"/>
        <w:numPr>
          <w:ilvl w:val="0"/>
          <w:numId w:val="17"/>
        </w:numPr>
      </w:pPr>
      <w:r>
        <w:t>Tristan Johns (sent)</w:t>
      </w:r>
    </w:p>
    <w:p w14:paraId="7E8A4738" w14:textId="56C83A83" w:rsidR="00EC6ED8" w:rsidRDefault="00EC6ED8" w:rsidP="00AF15DB">
      <w:pPr>
        <w:pStyle w:val="ListParagraph"/>
        <w:numPr>
          <w:ilvl w:val="0"/>
          <w:numId w:val="17"/>
        </w:numPr>
      </w:pPr>
      <w:r>
        <w:t>Justin Carpenter (sent)</w:t>
      </w:r>
    </w:p>
    <w:p w14:paraId="5A799E10" w14:textId="509F6D16" w:rsidR="00EC6ED8" w:rsidRDefault="00EC6ED8" w:rsidP="00AF15DB">
      <w:pPr>
        <w:pStyle w:val="ListParagraph"/>
        <w:numPr>
          <w:ilvl w:val="0"/>
          <w:numId w:val="17"/>
        </w:numPr>
      </w:pPr>
      <w:r>
        <w:t>Autumn Lay (sent)</w:t>
      </w:r>
    </w:p>
    <w:p w14:paraId="0F28CFFE" w14:textId="245062C6" w:rsidR="00EC6ED8" w:rsidRDefault="00EC6ED8" w:rsidP="00AF15DB">
      <w:pPr>
        <w:pStyle w:val="ListParagraph"/>
        <w:numPr>
          <w:ilvl w:val="0"/>
          <w:numId w:val="17"/>
        </w:numPr>
      </w:pPr>
      <w:proofErr w:type="spellStart"/>
      <w:r>
        <w:t>Karinna</w:t>
      </w:r>
      <w:proofErr w:type="spellEnd"/>
      <w:r>
        <w:t xml:space="preserve"> </w:t>
      </w:r>
      <w:proofErr w:type="spellStart"/>
      <w:r>
        <w:t>Gorrono</w:t>
      </w:r>
      <w:proofErr w:type="spellEnd"/>
      <w:r>
        <w:t xml:space="preserve"> (sent)</w:t>
      </w:r>
    </w:p>
    <w:p w14:paraId="4AB1A164" w14:textId="3AE9FA74" w:rsidR="00EC6ED8" w:rsidRDefault="00EC6ED8" w:rsidP="00AF15DB">
      <w:pPr>
        <w:pStyle w:val="ListParagraph"/>
        <w:numPr>
          <w:ilvl w:val="0"/>
          <w:numId w:val="17"/>
        </w:numPr>
      </w:pPr>
      <w:r>
        <w:t xml:space="preserve">Madison </w:t>
      </w:r>
      <w:proofErr w:type="spellStart"/>
      <w:r>
        <w:t>Abegglen</w:t>
      </w:r>
      <w:proofErr w:type="spellEnd"/>
      <w:r>
        <w:t xml:space="preserve"> (sent)</w:t>
      </w:r>
    </w:p>
    <w:p w14:paraId="3D3A1AA5" w14:textId="45A8F723" w:rsidR="00EC6ED8" w:rsidRDefault="00EC6ED8" w:rsidP="00AF15DB">
      <w:pPr>
        <w:pStyle w:val="ListParagraph"/>
        <w:numPr>
          <w:ilvl w:val="0"/>
          <w:numId w:val="17"/>
        </w:numPr>
      </w:pPr>
      <w:r>
        <w:t xml:space="preserve">Zach </w:t>
      </w:r>
      <w:proofErr w:type="spellStart"/>
      <w:r>
        <w:t>Yentsch</w:t>
      </w:r>
      <w:proofErr w:type="spellEnd"/>
    </w:p>
    <w:p w14:paraId="7E1DDDF7" w14:textId="29A363B7" w:rsidR="00EC6ED8" w:rsidRDefault="00EC6ED8" w:rsidP="00AF15DB">
      <w:pPr>
        <w:pStyle w:val="ListParagraph"/>
        <w:numPr>
          <w:ilvl w:val="0"/>
          <w:numId w:val="17"/>
        </w:numPr>
      </w:pPr>
      <w:r>
        <w:t xml:space="preserve">Brandon </w:t>
      </w:r>
      <w:proofErr w:type="spellStart"/>
      <w:r>
        <w:t>Danell</w:t>
      </w:r>
      <w:proofErr w:type="spellEnd"/>
    </w:p>
    <w:p w14:paraId="7C352D6E" w14:textId="14C6242C" w:rsidR="00EC6ED8" w:rsidRDefault="00EC6ED8" w:rsidP="00AF15DB">
      <w:pPr>
        <w:pStyle w:val="ListParagraph"/>
        <w:numPr>
          <w:ilvl w:val="0"/>
          <w:numId w:val="17"/>
        </w:numPr>
      </w:pPr>
      <w:r>
        <w:t>Kyle Evans</w:t>
      </w:r>
    </w:p>
    <w:p w14:paraId="10666E39" w14:textId="38EA0A57" w:rsidR="00EC6ED8" w:rsidRDefault="00EC6ED8" w:rsidP="00EC6ED8">
      <w:pPr>
        <w:pStyle w:val="Heading1"/>
      </w:pPr>
      <w:r>
        <w:t>Recommendations</w:t>
      </w:r>
    </w:p>
    <w:p w14:paraId="059B75B7" w14:textId="4B4045DB" w:rsidR="00EC6ED8" w:rsidRDefault="00EC6ED8" w:rsidP="00EC6ED8">
      <w:pPr>
        <w:pStyle w:val="ListParagraph"/>
        <w:numPr>
          <w:ilvl w:val="0"/>
          <w:numId w:val="17"/>
        </w:numPr>
      </w:pPr>
      <w:r>
        <w:t xml:space="preserve">Mark </w:t>
      </w:r>
      <w:proofErr w:type="spellStart"/>
      <w:r>
        <w:t>Ohnsman</w:t>
      </w:r>
      <w:proofErr w:type="spellEnd"/>
    </w:p>
    <w:p w14:paraId="7BC4AF0F" w14:textId="062E859F" w:rsidR="00EC6ED8" w:rsidRDefault="00EC6ED8" w:rsidP="00EC6ED8">
      <w:pPr>
        <w:pStyle w:val="ListParagraph"/>
        <w:numPr>
          <w:ilvl w:val="0"/>
          <w:numId w:val="17"/>
        </w:numPr>
      </w:pPr>
      <w:proofErr w:type="spellStart"/>
      <w:r>
        <w:t>Karinna</w:t>
      </w:r>
      <w:proofErr w:type="spellEnd"/>
      <w:r>
        <w:t xml:space="preserve"> </w:t>
      </w:r>
      <w:proofErr w:type="spellStart"/>
      <w:r>
        <w:t>Gorrono</w:t>
      </w:r>
      <w:proofErr w:type="spellEnd"/>
    </w:p>
    <w:p w14:paraId="41C8E221" w14:textId="61278130" w:rsidR="00EC6ED8" w:rsidRPr="00EC6ED8" w:rsidRDefault="00EC6ED8" w:rsidP="00EC6ED8">
      <w:pPr>
        <w:pStyle w:val="ListParagraph"/>
        <w:numPr>
          <w:ilvl w:val="0"/>
          <w:numId w:val="17"/>
        </w:numPr>
      </w:pPr>
      <w:r>
        <w:t>Alex Furioso (old employer)</w:t>
      </w:r>
    </w:p>
    <w:sectPr w:rsidR="00EC6ED8" w:rsidRPr="00EC6ED8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1657" w14:textId="77777777" w:rsidR="002A051C" w:rsidRDefault="002A051C">
      <w:pPr>
        <w:spacing w:after="0" w:line="240" w:lineRule="auto"/>
      </w:pPr>
      <w:r>
        <w:separator/>
      </w:r>
    </w:p>
  </w:endnote>
  <w:endnote w:type="continuationSeparator" w:id="0">
    <w:p w14:paraId="07ADB8C8" w14:textId="77777777" w:rsidR="002A051C" w:rsidRDefault="002A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A24FA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C08A" w14:textId="77777777" w:rsidR="002A051C" w:rsidRDefault="002A051C">
      <w:pPr>
        <w:spacing w:after="0" w:line="240" w:lineRule="auto"/>
      </w:pPr>
      <w:r>
        <w:separator/>
      </w:r>
    </w:p>
  </w:footnote>
  <w:footnote w:type="continuationSeparator" w:id="0">
    <w:p w14:paraId="422DCF03" w14:textId="77777777" w:rsidR="002A051C" w:rsidRDefault="002A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007BE"/>
    <w:multiLevelType w:val="hybridMultilevel"/>
    <w:tmpl w:val="D7823D52"/>
    <w:lvl w:ilvl="0" w:tplc="6F1AAFA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53"/>
    <w:rsid w:val="000A66FD"/>
    <w:rsid w:val="002A051C"/>
    <w:rsid w:val="003F31CF"/>
    <w:rsid w:val="00524388"/>
    <w:rsid w:val="00840E53"/>
    <w:rsid w:val="00A76258"/>
    <w:rsid w:val="00AF15DB"/>
    <w:rsid w:val="00BB58E9"/>
    <w:rsid w:val="00E73AC0"/>
    <w:rsid w:val="00EC6ED8"/>
    <w:rsid w:val="00F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EA027"/>
  <w15:chartTrackingRefBased/>
  <w15:docId w15:val="{8B60DED8-3F73-164B-965E-92E45C0A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F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nthadison/Library/Containers/com.microsoft.Word/Data/Library/Application%20Support/Microsoft/Office/16.0/DTS/en-US%7b498C897E-AA71-644E-B8FD-23C01166F87E%7d/%7b44AF6D31-F62C-4C4C-A003-B08B6A532DEB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Dison</cp:lastModifiedBy>
  <cp:revision>2</cp:revision>
  <dcterms:created xsi:type="dcterms:W3CDTF">2022-02-03T08:22:00Z</dcterms:created>
  <dcterms:modified xsi:type="dcterms:W3CDTF">2022-02-03T15:16:00Z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